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LayoutTable"/>
        <w:tblW w:w="4942" w:type="pct"/>
        <w:tblBorders>
          <w:bottom w:val="single" w:sz="8" w:space="0" w:color="F1937A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473"/>
        <w:gridCol w:w="1423"/>
      </w:tblGrid>
      <w:tr w:rsidR="00343BE6" w:rsidRPr="0081141B" w14:paraId="3489B9EF" w14:textId="77777777" w:rsidTr="00675E44">
        <w:trPr>
          <w:trHeight w:val="1448"/>
        </w:trPr>
        <w:tc>
          <w:tcPr>
            <w:tcW w:w="4200" w:type="pct"/>
            <w:vAlign w:val="bottom"/>
          </w:tcPr>
          <w:p w14:paraId="78CB9400" w14:textId="1C7A25BE" w:rsidR="00343BE6" w:rsidRPr="00732414" w:rsidRDefault="001A59C4">
            <w:pPr>
              <w:pStyle w:val="Name"/>
              <w:spacing w:after="6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proofErr w:type="spellStart"/>
            <w:r w:rsidRPr="00732414">
              <w:rPr>
                <w:rFonts w:asciiTheme="minorHAnsi" w:hAnsiTheme="minorHAnsi"/>
                <w:b/>
                <w:bCs/>
                <w:sz w:val="32"/>
                <w:szCs w:val="32"/>
              </w:rPr>
              <w:t>Softtech</w:t>
            </w:r>
            <w:proofErr w:type="spellEnd"/>
            <w:r w:rsidRPr="00732414">
              <w:rPr>
                <w:rFonts w:asciiTheme="minorHAnsi" w:hAnsiTheme="minorHAnsi"/>
                <w:b/>
                <w:bCs/>
                <w:sz w:val="32"/>
                <w:szCs w:val="32"/>
              </w:rPr>
              <w:t xml:space="preserve"> Multimedia P</w:t>
            </w:r>
            <w:r w:rsidR="007B6186" w:rsidRPr="00732414">
              <w:rPr>
                <w:rFonts w:asciiTheme="minorHAnsi" w:hAnsiTheme="minorHAnsi"/>
                <w:b/>
                <w:bCs/>
                <w:sz w:val="32"/>
                <w:szCs w:val="32"/>
              </w:rPr>
              <w:t>ty</w:t>
            </w:r>
            <w:r w:rsidRPr="00732414">
              <w:rPr>
                <w:rFonts w:asciiTheme="minorHAnsi" w:hAnsiTheme="minorHAnsi"/>
                <w:b/>
                <w:bCs/>
                <w:sz w:val="32"/>
                <w:szCs w:val="32"/>
              </w:rPr>
              <w:t xml:space="preserve"> Ltd</w:t>
            </w:r>
          </w:p>
          <w:p w14:paraId="279824BA" w14:textId="46A006C3" w:rsidR="00021BE5" w:rsidRPr="00021BE5" w:rsidRDefault="00021BE5" w:rsidP="00021BE5">
            <w:pPr>
              <w:pStyle w:val="NoSpacing"/>
            </w:pPr>
            <w:r w:rsidRPr="0081141B">
              <w:rPr>
                <w:b/>
                <w:bCs/>
              </w:rPr>
              <w:t>ACN</w:t>
            </w:r>
            <w:r w:rsidRPr="0081141B">
              <w:t>: 640 830 217</w:t>
            </w:r>
          </w:p>
          <w:p w14:paraId="4428A72B" w14:textId="36DBC16C" w:rsidR="00E042A9" w:rsidRPr="0081141B" w:rsidRDefault="00E042A9">
            <w:pPr>
              <w:pStyle w:val="NoSpacing"/>
              <w:rPr>
                <w:b/>
                <w:bCs/>
              </w:rPr>
            </w:pPr>
            <w:r w:rsidRPr="0081141B">
              <w:rPr>
                <w:b/>
                <w:bCs/>
              </w:rPr>
              <w:t>ABN</w:t>
            </w:r>
            <w:r w:rsidRPr="0081141B">
              <w:t>: 43640830217</w:t>
            </w:r>
          </w:p>
          <w:p w14:paraId="0ED943C6" w14:textId="77777777" w:rsidR="00E042A9" w:rsidRPr="0081141B" w:rsidRDefault="006642A0">
            <w:pPr>
              <w:pStyle w:val="NoSpacing"/>
            </w:pPr>
            <w:r w:rsidRPr="0081141B">
              <w:t>745 High Street, Preston VIC 3072</w:t>
            </w:r>
          </w:p>
          <w:p w14:paraId="476DE491" w14:textId="77777777" w:rsidR="00E042A9" w:rsidRDefault="00E042A9" w:rsidP="00021BE5">
            <w:pPr>
              <w:pStyle w:val="NoSpacing"/>
            </w:pPr>
            <w:r w:rsidRPr="0081141B">
              <w:rPr>
                <w:b/>
                <w:bCs/>
              </w:rPr>
              <w:t>TEL</w:t>
            </w:r>
            <w:r w:rsidRPr="0081141B">
              <w:t>: 0420849495</w:t>
            </w:r>
          </w:p>
          <w:p w14:paraId="34F9CAB9" w14:textId="04302E53" w:rsidR="00021BE5" w:rsidRPr="00021BE5" w:rsidRDefault="00021BE5" w:rsidP="00021BE5">
            <w:pPr>
              <w:pStyle w:val="NoSpacing"/>
            </w:pPr>
          </w:p>
        </w:tc>
        <w:tc>
          <w:tcPr>
            <w:tcW w:w="800" w:type="pct"/>
            <w:vAlign w:val="center"/>
          </w:tcPr>
          <w:p w14:paraId="6DE2E575" w14:textId="77777777" w:rsidR="00343BE6" w:rsidRPr="0081141B" w:rsidRDefault="00DF21E5" w:rsidP="00675E44">
            <w:pPr>
              <w:pStyle w:val="NoSpacing"/>
              <w:jc w:val="center"/>
              <w:rPr>
                <w:sz w:val="16"/>
                <w:szCs w:val="16"/>
              </w:rPr>
            </w:pPr>
            <w:r w:rsidRPr="0081141B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7154EC4E" wp14:editId="0849842F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-633095</wp:posOffset>
                  </wp:positionV>
                  <wp:extent cx="594360" cy="490855"/>
                  <wp:effectExtent l="0" t="0" r="0" b="444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2AEC631" w14:textId="056F69C6" w:rsidR="00343BE6" w:rsidRPr="0081141B" w:rsidRDefault="00DF21E5">
      <w:pPr>
        <w:pStyle w:val="TableSpace"/>
        <w:rPr>
          <w:sz w:val="16"/>
          <w:szCs w:val="16"/>
        </w:rPr>
      </w:pPr>
      <w:r w:rsidRPr="0081141B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7F0EC2" wp14:editId="2253DC07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9FD16" w14:textId="152FD600" w:rsidR="00343BE6" w:rsidRDefault="003C0ECC">
                            <w:pPr>
                              <w:pStyle w:val="Title"/>
                            </w:pPr>
                            <w:r>
                              <w:t>Receipt</w:t>
                            </w:r>
                            <w:r w:rsidR="00DF21E5">
                              <w:t xml:space="preserve"> </w:t>
                            </w:r>
                            <w:r w:rsidR="001A59C4">
                              <w:rPr>
                                <w:rStyle w:val="Strong"/>
                              </w:rPr>
                              <w:t>[</w:t>
                            </w:r>
                            <w:r w:rsidR="00A14849">
                              <w:rPr>
                                <w:rStyle w:val="Strong"/>
                              </w:rPr>
                              <w:t>SMR</w:t>
                            </w:r>
                            <w:r w:rsidR="001A59C4">
                              <w:rPr>
                                <w:rStyle w:val="Strong"/>
                              </w:rPr>
                              <w:t>10</w:t>
                            </w:r>
                            <w:r w:rsidR="00A14849">
                              <w:rPr>
                                <w:rStyle w:val="Strong"/>
                              </w:rPr>
                              <w:t>00</w:t>
                            </w:r>
                            <w:r w:rsidR="001A59C4">
                              <w:rPr>
                                <w:rStyle w:val="Strong"/>
                              </w:rP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5D7F0E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14:paraId="7D49FD16" w14:textId="152FD600" w:rsidR="00343BE6" w:rsidRDefault="003C0ECC">
                      <w:pPr>
                        <w:pStyle w:val="Title"/>
                      </w:pPr>
                      <w:r>
                        <w:t>Receipt</w:t>
                      </w:r>
                      <w:r w:rsidR="00DF21E5">
                        <w:t xml:space="preserve"> </w:t>
                      </w:r>
                      <w:r w:rsidR="001A59C4">
                        <w:rPr>
                          <w:rStyle w:val="Strong"/>
                        </w:rPr>
                        <w:t>[</w:t>
                      </w:r>
                      <w:r w:rsidR="00A14849">
                        <w:rPr>
                          <w:rStyle w:val="Strong"/>
                        </w:rPr>
                        <w:t>SMR</w:t>
                      </w:r>
                      <w:r w:rsidR="001A59C4">
                        <w:rPr>
                          <w:rStyle w:val="Strong"/>
                        </w:rPr>
                        <w:t>10</w:t>
                      </w:r>
                      <w:r w:rsidR="00A14849">
                        <w:rPr>
                          <w:rStyle w:val="Strong"/>
                        </w:rPr>
                        <w:t>00</w:t>
                      </w:r>
                      <w:r w:rsidR="001A59C4">
                        <w:rPr>
                          <w:rStyle w:val="Strong"/>
                        </w:rPr>
                        <w:t>1]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4950" w:type="pct"/>
        <w:tblBorders>
          <w:bottom w:val="single" w:sz="4" w:space="0" w:color="F1937A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5940"/>
        <w:gridCol w:w="1341"/>
        <w:gridCol w:w="1629"/>
      </w:tblGrid>
      <w:tr w:rsidR="00277C85" w:rsidRPr="0081141B" w14:paraId="39B84507" w14:textId="7629904A" w:rsidTr="00824864">
        <w:trPr>
          <w:trHeight w:val="308"/>
        </w:trPr>
        <w:tc>
          <w:tcPr>
            <w:tcW w:w="5940" w:type="dxa"/>
            <w:vAlign w:val="bottom"/>
          </w:tcPr>
          <w:p w14:paraId="25F5FA67" w14:textId="3C6016D8" w:rsidR="00277C85" w:rsidRPr="0081141B" w:rsidRDefault="00277C85" w:rsidP="005E383A">
            <w:pPr>
              <w:pStyle w:val="InvoiceHeading"/>
              <w:spacing w:after="60"/>
              <w:ind w:left="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Recipient</w:t>
            </w:r>
          </w:p>
        </w:tc>
        <w:tc>
          <w:tcPr>
            <w:tcW w:w="1341" w:type="dxa"/>
            <w:vAlign w:val="bottom"/>
          </w:tcPr>
          <w:p w14:paraId="68940886" w14:textId="4BE004BA" w:rsidR="00277C85" w:rsidRPr="005E383A" w:rsidRDefault="00277C85" w:rsidP="00277C85">
            <w:pPr>
              <w:pStyle w:val="InvoiceHeading"/>
              <w:spacing w:after="60"/>
              <w:ind w:left="0"/>
              <w:jc w:val="right"/>
              <w:rPr>
                <w:rFonts w:asciiTheme="minorHAnsi" w:hAnsiTheme="minorHAnsi"/>
                <w:b/>
                <w:bCs/>
              </w:rPr>
            </w:pPr>
            <w:r w:rsidRPr="005E383A">
              <w:rPr>
                <w:rFonts w:asciiTheme="minorHAnsi" w:hAnsiTheme="minorHAnsi"/>
                <w:b/>
                <w:bCs/>
              </w:rPr>
              <w:t>Receipt Info</w:t>
            </w:r>
          </w:p>
        </w:tc>
        <w:tc>
          <w:tcPr>
            <w:tcW w:w="1629" w:type="dxa"/>
          </w:tcPr>
          <w:p w14:paraId="33915C39" w14:textId="77777777" w:rsidR="00277C85" w:rsidRPr="005E383A" w:rsidRDefault="00277C85" w:rsidP="008B696E">
            <w:pPr>
              <w:pStyle w:val="InvoiceHeading"/>
              <w:ind w:left="0"/>
              <w:rPr>
                <w:rFonts w:asciiTheme="minorHAnsi" w:hAnsiTheme="minorHAnsi"/>
                <w:b/>
                <w:bCs/>
              </w:rPr>
            </w:pPr>
          </w:p>
        </w:tc>
      </w:tr>
      <w:tr w:rsidR="00277C85" w:rsidRPr="0081141B" w14:paraId="47788AF2" w14:textId="6A8BD27E" w:rsidTr="00824864">
        <w:trPr>
          <w:trHeight w:val="1176"/>
        </w:trPr>
        <w:tc>
          <w:tcPr>
            <w:tcW w:w="5940" w:type="dxa"/>
            <w:tcMar>
              <w:bottom w:w="360" w:type="dxa"/>
            </w:tcMar>
          </w:tcPr>
          <w:p w14:paraId="75D96C8E" w14:textId="00F58A5D" w:rsidR="00277C85" w:rsidRPr="0081141B" w:rsidRDefault="00277C85" w:rsidP="005E383A">
            <w:pPr>
              <w:spacing w:before="0"/>
              <w:ind w:left="0"/>
            </w:pPr>
            <w:proofErr w:type="spellStart"/>
            <w:r w:rsidRPr="0081141B">
              <w:t>Saurab</w:t>
            </w:r>
            <w:proofErr w:type="spellEnd"/>
            <w:r w:rsidRPr="0081141B">
              <w:t xml:space="preserve"> Adhikari</w:t>
            </w:r>
          </w:p>
          <w:p w14:paraId="4585752B" w14:textId="66C9CB41" w:rsidR="00277C85" w:rsidRPr="0081141B" w:rsidRDefault="00277C85" w:rsidP="005E383A">
            <w:pPr>
              <w:spacing w:before="0"/>
              <w:ind w:left="0"/>
            </w:pPr>
            <w:r w:rsidRPr="0081141B">
              <w:t>Chitwan, Kathmandu Nepal</w:t>
            </w:r>
          </w:p>
          <w:p w14:paraId="6D3D0132" w14:textId="668762AA" w:rsidR="00277C85" w:rsidRPr="0081141B" w:rsidRDefault="00277C85" w:rsidP="005E383A">
            <w:pPr>
              <w:spacing w:before="0"/>
              <w:ind w:left="0"/>
              <w:rPr>
                <w:sz w:val="16"/>
                <w:szCs w:val="16"/>
              </w:rPr>
            </w:pPr>
            <w:r w:rsidRPr="0081141B">
              <w:t>adsaurav68@gmail.com</w:t>
            </w:r>
          </w:p>
        </w:tc>
        <w:tc>
          <w:tcPr>
            <w:tcW w:w="1341" w:type="dxa"/>
            <w:tcMar>
              <w:bottom w:w="360" w:type="dxa"/>
            </w:tcMar>
          </w:tcPr>
          <w:p w14:paraId="4889DC64" w14:textId="6EF9D39B" w:rsidR="00277C85" w:rsidRPr="00675E44" w:rsidRDefault="00277C85" w:rsidP="00277C85">
            <w:pPr>
              <w:spacing w:before="0" w:line="276" w:lineRule="auto"/>
              <w:ind w:left="0"/>
              <w:jc w:val="right"/>
              <w:rPr>
                <w:color w:val="E84C22" w:themeColor="accent1"/>
              </w:rPr>
            </w:pPr>
            <w:r w:rsidRPr="00675E44">
              <w:rPr>
                <w:color w:val="E84C22" w:themeColor="accent1"/>
              </w:rPr>
              <w:t>Receipt Date</w:t>
            </w:r>
            <w:r w:rsidRPr="00675E44">
              <w:t xml:space="preserve">: </w:t>
            </w:r>
          </w:p>
          <w:p w14:paraId="6B0EB235" w14:textId="02132B5D" w:rsidR="00277C85" w:rsidRPr="00675E44" w:rsidRDefault="00277C85" w:rsidP="00277C85">
            <w:pPr>
              <w:spacing w:before="0" w:line="276" w:lineRule="auto"/>
              <w:ind w:left="0"/>
              <w:jc w:val="right"/>
            </w:pPr>
            <w:r w:rsidRPr="00675E44">
              <w:rPr>
                <w:color w:val="E84C22" w:themeColor="accent1"/>
              </w:rPr>
              <w:t>Payment Date:</w:t>
            </w:r>
            <w:r w:rsidRPr="00675E44">
              <w:t xml:space="preserve"> </w:t>
            </w:r>
          </w:p>
          <w:p w14:paraId="5863CB55" w14:textId="19D7C85D" w:rsidR="00277C85" w:rsidRPr="0081141B" w:rsidRDefault="00277C85" w:rsidP="00277C85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1629" w:type="dxa"/>
          </w:tcPr>
          <w:p w14:paraId="20763F56" w14:textId="2B717766" w:rsidR="00277C85" w:rsidRPr="00675E44" w:rsidRDefault="00277C85" w:rsidP="00277C85">
            <w:pPr>
              <w:spacing w:before="0" w:line="276" w:lineRule="auto"/>
              <w:ind w:left="0"/>
              <w:rPr>
                <w:color w:val="000000" w:themeColor="text1"/>
              </w:rPr>
            </w:pPr>
            <w:r w:rsidRPr="00675E44">
              <w:rPr>
                <w:color w:val="000000" w:themeColor="text1"/>
              </w:rPr>
              <w:fldChar w:fldCharType="begin"/>
            </w:r>
            <w:r w:rsidRPr="00675E44">
              <w:rPr>
                <w:color w:val="000000" w:themeColor="text1"/>
              </w:rPr>
              <w:instrText xml:space="preserve"> DATE \@ "M/d/yyyy" </w:instrText>
            </w:r>
            <w:r w:rsidRPr="00675E44">
              <w:rPr>
                <w:color w:val="000000" w:themeColor="text1"/>
              </w:rPr>
              <w:fldChar w:fldCharType="separate"/>
            </w:r>
            <w:r w:rsidR="00675E44" w:rsidRPr="00675E44">
              <w:rPr>
                <w:noProof/>
                <w:color w:val="000000" w:themeColor="text1"/>
              </w:rPr>
              <w:t>7/21/2020</w:t>
            </w:r>
            <w:r w:rsidRPr="00675E44">
              <w:rPr>
                <w:color w:val="000000" w:themeColor="text1"/>
              </w:rPr>
              <w:fldChar w:fldCharType="end"/>
            </w:r>
          </w:p>
          <w:p w14:paraId="1117192C" w14:textId="4FB3B415" w:rsidR="00277C85" w:rsidRPr="00277C85" w:rsidRDefault="00277C85" w:rsidP="00277C85">
            <w:pPr>
              <w:spacing w:before="0" w:line="276" w:lineRule="auto"/>
              <w:ind w:left="0"/>
              <w:rPr>
                <w:color w:val="E84C22" w:themeColor="accent1"/>
                <w:sz w:val="16"/>
                <w:szCs w:val="16"/>
              </w:rPr>
            </w:pPr>
            <w:r w:rsidRPr="00675E44">
              <w:rPr>
                <w:color w:val="000000" w:themeColor="text1"/>
              </w:rPr>
              <w:fldChar w:fldCharType="begin"/>
            </w:r>
            <w:r w:rsidRPr="00675E44">
              <w:rPr>
                <w:color w:val="000000" w:themeColor="text1"/>
              </w:rPr>
              <w:instrText xml:space="preserve"> DATE \@ "M/d/yyyy" </w:instrText>
            </w:r>
            <w:r w:rsidRPr="00675E44">
              <w:rPr>
                <w:color w:val="000000" w:themeColor="text1"/>
              </w:rPr>
              <w:fldChar w:fldCharType="separate"/>
            </w:r>
            <w:r w:rsidR="00675E44" w:rsidRPr="00675E44">
              <w:rPr>
                <w:noProof/>
                <w:color w:val="000000" w:themeColor="text1"/>
              </w:rPr>
              <w:t>7/21/2020</w:t>
            </w:r>
            <w:r w:rsidRPr="00675E44">
              <w:rPr>
                <w:color w:val="000000" w:themeColor="text1"/>
              </w:rPr>
              <w:fldChar w:fldCharType="end"/>
            </w:r>
          </w:p>
        </w:tc>
      </w:tr>
    </w:tbl>
    <w:p w14:paraId="49543C12" w14:textId="57C5383C" w:rsidR="005A1BE4" w:rsidRDefault="005A1BE4" w:rsidP="005A1BE4">
      <w:pPr>
        <w:pStyle w:val="InvoiceText"/>
        <w:ind w:left="0"/>
        <w:rPr>
          <w:sz w:val="16"/>
          <w:szCs w:val="16"/>
        </w:rPr>
      </w:pPr>
    </w:p>
    <w:p w14:paraId="440B2991" w14:textId="77777777" w:rsidR="00824864" w:rsidRPr="0081141B" w:rsidRDefault="00824864" w:rsidP="005A1BE4">
      <w:pPr>
        <w:pStyle w:val="InvoiceText"/>
        <w:ind w:left="0"/>
        <w:rPr>
          <w:sz w:val="16"/>
          <w:szCs w:val="16"/>
        </w:rPr>
      </w:pP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260"/>
        <w:gridCol w:w="4320"/>
        <w:gridCol w:w="1710"/>
        <w:gridCol w:w="1710"/>
      </w:tblGrid>
      <w:tr w:rsidR="00824864" w:rsidRPr="0081141B" w14:paraId="0B18BC28" w14:textId="77777777" w:rsidTr="00675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700" w:type="pct"/>
            <w:tcMar>
              <w:left w:w="130" w:type="dxa"/>
            </w:tcMar>
            <w:vAlign w:val="center"/>
          </w:tcPr>
          <w:p w14:paraId="3E5CF8BD" w14:textId="3E4B6524" w:rsidR="00824864" w:rsidRPr="00675E44" w:rsidRDefault="00824864" w:rsidP="00675E44">
            <w:pPr>
              <w:ind w:left="0"/>
              <w:rPr>
                <w:rFonts w:asciiTheme="minorHAnsi" w:hAnsiTheme="minorHAnsi"/>
              </w:rPr>
            </w:pPr>
            <w:r w:rsidRPr="00675E44">
              <w:rPr>
                <w:rFonts w:asciiTheme="minorHAnsi" w:hAnsiTheme="minorHAnsi"/>
              </w:rPr>
              <w:t>Invoice ID</w:t>
            </w:r>
          </w:p>
        </w:tc>
        <w:tc>
          <w:tcPr>
            <w:tcW w:w="2400" w:type="pct"/>
            <w:vAlign w:val="center"/>
          </w:tcPr>
          <w:p w14:paraId="34B93605" w14:textId="6FF5A8E3" w:rsidR="00824864" w:rsidRPr="00675E44" w:rsidRDefault="00824864" w:rsidP="00675E44">
            <w:pPr>
              <w:ind w:left="0"/>
              <w:rPr>
                <w:rFonts w:asciiTheme="minorHAnsi" w:hAnsiTheme="minorHAnsi"/>
              </w:rPr>
            </w:pPr>
            <w:r w:rsidRPr="00675E44">
              <w:rPr>
                <w:rFonts w:asciiTheme="minorHAnsi" w:hAnsiTheme="minorHAnsi"/>
              </w:rPr>
              <w:t>Description</w:t>
            </w:r>
          </w:p>
        </w:tc>
        <w:tc>
          <w:tcPr>
            <w:tcW w:w="950" w:type="pct"/>
            <w:vAlign w:val="center"/>
          </w:tcPr>
          <w:p w14:paraId="405A34A9" w14:textId="7BB0D1FC" w:rsidR="00824864" w:rsidRPr="00277C85" w:rsidRDefault="00824864" w:rsidP="00675E44">
            <w:pPr>
              <w:rPr>
                <w:rFonts w:asciiTheme="minorHAnsi" w:hAnsiTheme="minorHAnsi"/>
              </w:rPr>
            </w:pPr>
          </w:p>
        </w:tc>
        <w:tc>
          <w:tcPr>
            <w:tcW w:w="950" w:type="pct"/>
            <w:vAlign w:val="center"/>
          </w:tcPr>
          <w:p w14:paraId="5FA2FEE0" w14:textId="2974D5D8" w:rsidR="00824864" w:rsidRPr="00277C85" w:rsidRDefault="00824864" w:rsidP="00675E44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Invoice Amount</w:t>
            </w:r>
            <w:r w:rsidRPr="00277C85">
              <w:rPr>
                <w:rFonts w:asciiTheme="minorHAnsi" w:hAnsiTheme="minorHAnsi"/>
              </w:rPr>
              <w:t xml:space="preserve"> </w:t>
            </w:r>
          </w:p>
        </w:tc>
      </w:tr>
      <w:tr w:rsidR="00824864" w:rsidRPr="0081141B" w14:paraId="7A165100" w14:textId="77777777" w:rsidTr="00675E44">
        <w:trPr>
          <w:trHeight w:val="360"/>
        </w:trPr>
        <w:tc>
          <w:tcPr>
            <w:tcW w:w="700" w:type="pct"/>
            <w:tcBorders>
              <w:top w:val="nil"/>
              <w:bottom w:val="single" w:sz="4" w:space="0" w:color="9A9A8B" w:themeColor="text2" w:themeTint="99"/>
            </w:tcBorders>
            <w:tcMar>
              <w:left w:w="130" w:type="dxa"/>
            </w:tcMar>
            <w:vAlign w:val="center"/>
          </w:tcPr>
          <w:p w14:paraId="34AB9717" w14:textId="67316855" w:rsidR="00824864" w:rsidRPr="00675E44" w:rsidRDefault="008C7F9A" w:rsidP="00675E44">
            <w:pPr>
              <w:ind w:left="0"/>
            </w:pPr>
            <w:r w:rsidRPr="00675E44">
              <w:t>SMI100</w:t>
            </w:r>
            <w:r w:rsidR="00A14849" w:rsidRPr="00675E44">
              <w:t>0</w:t>
            </w:r>
            <w:r w:rsidRPr="00675E44">
              <w:t>1</w:t>
            </w:r>
          </w:p>
        </w:tc>
        <w:tc>
          <w:tcPr>
            <w:tcW w:w="2400" w:type="pct"/>
            <w:tcBorders>
              <w:top w:val="nil"/>
              <w:bottom w:val="single" w:sz="4" w:space="0" w:color="9A9A8B" w:themeColor="text2" w:themeTint="99"/>
            </w:tcBorders>
            <w:vAlign w:val="center"/>
          </w:tcPr>
          <w:p w14:paraId="763EB017" w14:textId="3A616806" w:rsidR="00824864" w:rsidRPr="00675E44" w:rsidRDefault="00824864" w:rsidP="00675E44">
            <w:pPr>
              <w:ind w:left="0"/>
            </w:pPr>
            <w:r w:rsidRPr="00675E44">
              <w:t xml:space="preserve">Dynamic online PTE web application development </w:t>
            </w:r>
          </w:p>
        </w:tc>
        <w:tc>
          <w:tcPr>
            <w:tcW w:w="950" w:type="pct"/>
            <w:tcBorders>
              <w:top w:val="nil"/>
              <w:bottom w:val="single" w:sz="4" w:space="0" w:color="9A9A8B" w:themeColor="text2" w:themeTint="99"/>
            </w:tcBorders>
            <w:vAlign w:val="center"/>
          </w:tcPr>
          <w:p w14:paraId="5DF66747" w14:textId="01A49CD7" w:rsidR="00824864" w:rsidRPr="00277C85" w:rsidRDefault="00824864" w:rsidP="00675E44"/>
        </w:tc>
        <w:tc>
          <w:tcPr>
            <w:tcW w:w="950" w:type="pct"/>
            <w:tcBorders>
              <w:top w:val="nil"/>
              <w:bottom w:val="single" w:sz="4" w:space="0" w:color="9A9A8B" w:themeColor="text2" w:themeTint="99"/>
            </w:tcBorders>
            <w:vAlign w:val="center"/>
          </w:tcPr>
          <w:p w14:paraId="50E4F19F" w14:textId="4EA40001" w:rsidR="00824864" w:rsidRPr="00277C85" w:rsidRDefault="00824864" w:rsidP="00675E44">
            <w:pPr>
              <w:jc w:val="right"/>
            </w:pPr>
            <w:r w:rsidRPr="00277C85">
              <w:t xml:space="preserve"> </w:t>
            </w:r>
            <w:r>
              <w:t>$425.00</w:t>
            </w:r>
          </w:p>
        </w:tc>
      </w:tr>
      <w:tr w:rsidR="00824864" w:rsidRPr="0081141B" w14:paraId="3861C2E1" w14:textId="77777777" w:rsidTr="00675E44">
        <w:trPr>
          <w:trHeight w:val="360"/>
        </w:trPr>
        <w:tc>
          <w:tcPr>
            <w:tcW w:w="700" w:type="pct"/>
            <w:tcBorders>
              <w:top w:val="single" w:sz="4" w:space="0" w:color="9A9A8B" w:themeColor="text2" w:themeTint="99"/>
            </w:tcBorders>
            <w:tcMar>
              <w:left w:w="130" w:type="dxa"/>
            </w:tcMar>
            <w:vAlign w:val="center"/>
          </w:tcPr>
          <w:p w14:paraId="0D70FB5B" w14:textId="77777777" w:rsidR="00824864" w:rsidRPr="00277C85" w:rsidRDefault="00824864" w:rsidP="00675E44"/>
        </w:tc>
        <w:tc>
          <w:tcPr>
            <w:tcW w:w="2400" w:type="pct"/>
            <w:tcBorders>
              <w:top w:val="single" w:sz="4" w:space="0" w:color="9A9A8B" w:themeColor="text2" w:themeTint="99"/>
            </w:tcBorders>
            <w:vAlign w:val="center"/>
          </w:tcPr>
          <w:p w14:paraId="21AFEF2C" w14:textId="35D026E5" w:rsidR="00824864" w:rsidRPr="00277C85" w:rsidRDefault="00824864" w:rsidP="00675E44"/>
        </w:tc>
        <w:tc>
          <w:tcPr>
            <w:tcW w:w="950" w:type="pct"/>
            <w:tcBorders>
              <w:top w:val="single" w:sz="4" w:space="0" w:color="9A9A8B" w:themeColor="text2" w:themeTint="99"/>
            </w:tcBorders>
            <w:vAlign w:val="center"/>
          </w:tcPr>
          <w:p w14:paraId="75773D1A" w14:textId="693A45CC" w:rsidR="00824864" w:rsidRPr="00277C85" w:rsidRDefault="00824864" w:rsidP="00675E44"/>
        </w:tc>
        <w:tc>
          <w:tcPr>
            <w:tcW w:w="950" w:type="pct"/>
            <w:tcBorders>
              <w:top w:val="single" w:sz="4" w:space="0" w:color="9A9A8B" w:themeColor="text2" w:themeTint="99"/>
            </w:tcBorders>
            <w:vAlign w:val="center"/>
          </w:tcPr>
          <w:p w14:paraId="7A7011A4" w14:textId="350E2B51" w:rsidR="00824864" w:rsidRPr="00277C85" w:rsidRDefault="00824864" w:rsidP="00675E44">
            <w:pPr>
              <w:jc w:val="right"/>
            </w:pPr>
          </w:p>
        </w:tc>
      </w:tr>
      <w:tr w:rsidR="00824864" w:rsidRPr="0081141B" w14:paraId="35A912C7" w14:textId="77777777" w:rsidTr="00675E44">
        <w:trPr>
          <w:trHeight w:val="360"/>
        </w:trPr>
        <w:tc>
          <w:tcPr>
            <w:tcW w:w="700" w:type="pct"/>
            <w:tcBorders>
              <w:top w:val="single" w:sz="4" w:space="0" w:color="9A9A8B" w:themeColor="text2" w:themeTint="99"/>
            </w:tcBorders>
            <w:tcMar>
              <w:left w:w="130" w:type="dxa"/>
            </w:tcMar>
            <w:vAlign w:val="center"/>
          </w:tcPr>
          <w:p w14:paraId="1AE1CEC5" w14:textId="77777777" w:rsidR="00824864" w:rsidRPr="00277C85" w:rsidRDefault="00824864" w:rsidP="00675E44"/>
        </w:tc>
        <w:tc>
          <w:tcPr>
            <w:tcW w:w="2400" w:type="pct"/>
            <w:tcBorders>
              <w:top w:val="single" w:sz="4" w:space="0" w:color="9A9A8B" w:themeColor="text2" w:themeTint="99"/>
            </w:tcBorders>
            <w:vAlign w:val="center"/>
          </w:tcPr>
          <w:p w14:paraId="1D849765" w14:textId="42679592" w:rsidR="00824864" w:rsidRPr="00277C85" w:rsidRDefault="00824864" w:rsidP="00675E44"/>
        </w:tc>
        <w:tc>
          <w:tcPr>
            <w:tcW w:w="950" w:type="pct"/>
            <w:tcBorders>
              <w:top w:val="single" w:sz="4" w:space="0" w:color="9A9A8B" w:themeColor="text2" w:themeTint="99"/>
            </w:tcBorders>
            <w:vAlign w:val="center"/>
          </w:tcPr>
          <w:p w14:paraId="02B0C9BF" w14:textId="77777777" w:rsidR="00824864" w:rsidRPr="00277C85" w:rsidRDefault="00824864" w:rsidP="00675E44"/>
        </w:tc>
        <w:tc>
          <w:tcPr>
            <w:tcW w:w="950" w:type="pct"/>
            <w:tcBorders>
              <w:top w:val="single" w:sz="4" w:space="0" w:color="9A9A8B" w:themeColor="text2" w:themeTint="99"/>
            </w:tcBorders>
            <w:vAlign w:val="center"/>
          </w:tcPr>
          <w:p w14:paraId="533865E0" w14:textId="77777777" w:rsidR="00824864" w:rsidRPr="00277C85" w:rsidRDefault="00824864" w:rsidP="00675E44">
            <w:pPr>
              <w:jc w:val="right"/>
            </w:pPr>
          </w:p>
        </w:tc>
      </w:tr>
      <w:tr w:rsidR="00824864" w:rsidRPr="0081141B" w14:paraId="5A9D22F8" w14:textId="77777777" w:rsidTr="00675E44">
        <w:trPr>
          <w:trHeight w:val="360"/>
        </w:trPr>
        <w:tc>
          <w:tcPr>
            <w:tcW w:w="700" w:type="pct"/>
            <w:tcBorders>
              <w:top w:val="single" w:sz="4" w:space="0" w:color="F1937A" w:themeColor="accent1" w:themeTint="99"/>
              <w:bottom w:val="single" w:sz="4" w:space="0" w:color="F1937A" w:themeColor="accent1" w:themeTint="99"/>
            </w:tcBorders>
            <w:tcMar>
              <w:left w:w="130" w:type="dxa"/>
            </w:tcMar>
          </w:tcPr>
          <w:p w14:paraId="403BEAAB" w14:textId="77777777" w:rsidR="00824864" w:rsidRPr="00277C85" w:rsidRDefault="00824864" w:rsidP="00C75DD7">
            <w:pPr>
              <w:jc w:val="right"/>
              <w:rPr>
                <w:b/>
                <w:bCs/>
              </w:rPr>
            </w:pPr>
          </w:p>
        </w:tc>
        <w:tc>
          <w:tcPr>
            <w:tcW w:w="3350" w:type="pct"/>
            <w:gridSpan w:val="2"/>
            <w:tcBorders>
              <w:top w:val="single" w:sz="4" w:space="0" w:color="F1937A" w:themeColor="accent1" w:themeTint="99"/>
              <w:bottom w:val="single" w:sz="4" w:space="0" w:color="F1937A" w:themeColor="accent1" w:themeTint="99"/>
            </w:tcBorders>
            <w:vAlign w:val="center"/>
          </w:tcPr>
          <w:p w14:paraId="024760C5" w14:textId="1F94E92A" w:rsidR="00824864" w:rsidRPr="00277C85" w:rsidRDefault="00824864" w:rsidP="00675E44">
            <w:pPr>
              <w:jc w:val="right"/>
              <w:rPr>
                <w:b/>
                <w:bCs/>
              </w:rPr>
            </w:pPr>
            <w:r w:rsidRPr="00277C85">
              <w:rPr>
                <w:b/>
                <w:bCs/>
              </w:rPr>
              <w:t>Sub Total</w:t>
            </w:r>
          </w:p>
        </w:tc>
        <w:tc>
          <w:tcPr>
            <w:tcW w:w="950" w:type="pct"/>
            <w:tcBorders>
              <w:top w:val="single" w:sz="4" w:space="0" w:color="F1937A" w:themeColor="accent1" w:themeTint="99"/>
              <w:bottom w:val="single" w:sz="4" w:space="0" w:color="F1937A" w:themeColor="accent1" w:themeTint="99"/>
            </w:tcBorders>
            <w:vAlign w:val="center"/>
          </w:tcPr>
          <w:p w14:paraId="07581EAA" w14:textId="2DCFAFE4" w:rsidR="00824864" w:rsidRPr="00277C85" w:rsidRDefault="00824864" w:rsidP="00675E44">
            <w:pPr>
              <w:jc w:val="right"/>
            </w:pPr>
            <w:r>
              <w:t>$425.00</w:t>
            </w:r>
          </w:p>
        </w:tc>
      </w:tr>
      <w:tr w:rsidR="00824864" w:rsidRPr="0081141B" w14:paraId="2F9E94F4" w14:textId="77777777" w:rsidTr="00675E44">
        <w:trPr>
          <w:trHeight w:val="360"/>
        </w:trPr>
        <w:tc>
          <w:tcPr>
            <w:tcW w:w="700" w:type="pct"/>
            <w:tcBorders>
              <w:top w:val="single" w:sz="4" w:space="0" w:color="F1937A" w:themeColor="accent1" w:themeTint="99"/>
              <w:bottom w:val="single" w:sz="4" w:space="0" w:color="F1937A" w:themeColor="accent1" w:themeTint="99"/>
            </w:tcBorders>
            <w:tcMar>
              <w:left w:w="130" w:type="dxa"/>
            </w:tcMar>
          </w:tcPr>
          <w:p w14:paraId="6EDD1ED0" w14:textId="77777777" w:rsidR="00824864" w:rsidRPr="00277C85" w:rsidRDefault="00824864" w:rsidP="00C75DD7">
            <w:pPr>
              <w:jc w:val="right"/>
              <w:rPr>
                <w:b/>
                <w:bCs/>
              </w:rPr>
            </w:pPr>
          </w:p>
        </w:tc>
        <w:tc>
          <w:tcPr>
            <w:tcW w:w="3350" w:type="pct"/>
            <w:gridSpan w:val="2"/>
            <w:tcBorders>
              <w:top w:val="single" w:sz="4" w:space="0" w:color="F1937A" w:themeColor="accent1" w:themeTint="99"/>
              <w:bottom w:val="single" w:sz="4" w:space="0" w:color="F1937A" w:themeColor="accent1" w:themeTint="99"/>
            </w:tcBorders>
            <w:vAlign w:val="center"/>
          </w:tcPr>
          <w:p w14:paraId="14DB83A4" w14:textId="55A67B82" w:rsidR="00824864" w:rsidRPr="00277C85" w:rsidRDefault="00824864" w:rsidP="00675E44">
            <w:pPr>
              <w:jc w:val="right"/>
              <w:rPr>
                <w:b/>
                <w:bCs/>
              </w:rPr>
            </w:pPr>
            <w:r w:rsidRPr="00277C85">
              <w:rPr>
                <w:b/>
                <w:bCs/>
              </w:rPr>
              <w:t>GST (10%)</w:t>
            </w:r>
          </w:p>
        </w:tc>
        <w:tc>
          <w:tcPr>
            <w:tcW w:w="950" w:type="pct"/>
            <w:tcBorders>
              <w:top w:val="single" w:sz="4" w:space="0" w:color="F1937A" w:themeColor="accent1" w:themeTint="99"/>
              <w:bottom w:val="single" w:sz="4" w:space="0" w:color="F1937A" w:themeColor="accent1" w:themeTint="99"/>
            </w:tcBorders>
            <w:vAlign w:val="center"/>
          </w:tcPr>
          <w:p w14:paraId="4455EE2A" w14:textId="28BD3975" w:rsidR="00824864" w:rsidRPr="00277C85" w:rsidRDefault="00824864" w:rsidP="00675E44">
            <w:pPr>
              <w:jc w:val="right"/>
            </w:pPr>
            <w:r w:rsidRPr="00277C85">
              <w:rPr>
                <w:b/>
                <w:bCs/>
              </w:rPr>
              <w:t>Inc</w:t>
            </w:r>
            <w:r>
              <w:t xml:space="preserve"> $42.50</w:t>
            </w:r>
          </w:p>
        </w:tc>
      </w:tr>
      <w:tr w:rsidR="00824864" w:rsidRPr="0081141B" w14:paraId="3CEDF114" w14:textId="77777777" w:rsidTr="00675E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700" w:type="pct"/>
            <w:tcBorders>
              <w:top w:val="single" w:sz="4" w:space="0" w:color="F1937A" w:themeColor="accent1" w:themeTint="99"/>
              <w:bottom w:val="thinThickSmallGap" w:sz="24" w:space="0" w:color="F1937A" w:themeColor="accent1" w:themeTint="99"/>
            </w:tcBorders>
            <w:tcMar>
              <w:left w:w="130" w:type="dxa"/>
            </w:tcMar>
          </w:tcPr>
          <w:p w14:paraId="333DF644" w14:textId="77777777" w:rsidR="00824864" w:rsidRPr="00277C85" w:rsidRDefault="00824864"/>
        </w:tc>
        <w:tc>
          <w:tcPr>
            <w:tcW w:w="3350" w:type="pct"/>
            <w:gridSpan w:val="2"/>
            <w:tcBorders>
              <w:top w:val="single" w:sz="4" w:space="0" w:color="F1937A" w:themeColor="accent1" w:themeTint="99"/>
              <w:bottom w:val="thinThickSmallGap" w:sz="24" w:space="0" w:color="F1937A" w:themeColor="accent1" w:themeTint="99"/>
            </w:tcBorders>
            <w:vAlign w:val="center"/>
          </w:tcPr>
          <w:p w14:paraId="6E9AE2B6" w14:textId="67EC6568" w:rsidR="00824864" w:rsidRPr="00277C85" w:rsidRDefault="00824864" w:rsidP="00675E44">
            <w:r>
              <w:t>Total Amount Paid</w:t>
            </w:r>
          </w:p>
        </w:tc>
        <w:tc>
          <w:tcPr>
            <w:tcW w:w="950" w:type="pct"/>
            <w:tcBorders>
              <w:top w:val="single" w:sz="4" w:space="0" w:color="F1937A" w:themeColor="accent1" w:themeTint="99"/>
              <w:bottom w:val="thinThickSmallGap" w:sz="24" w:space="0" w:color="F1937A" w:themeColor="accent1" w:themeTint="99"/>
            </w:tcBorders>
            <w:vAlign w:val="center"/>
          </w:tcPr>
          <w:p w14:paraId="46F8414D" w14:textId="38E5B2D4" w:rsidR="00824864" w:rsidRPr="00277C85" w:rsidRDefault="00824864" w:rsidP="00675E44">
            <w:r>
              <w:t>AUD $425.00</w:t>
            </w:r>
          </w:p>
        </w:tc>
      </w:tr>
    </w:tbl>
    <w:p w14:paraId="5953724D" w14:textId="39857084" w:rsidR="00343BE6" w:rsidRPr="00675E44" w:rsidRDefault="00DF21E5">
      <w:pPr>
        <w:pStyle w:val="Closing"/>
        <w:rPr>
          <w:rFonts w:asciiTheme="minorHAnsi" w:hAnsiTheme="minorHAnsi"/>
        </w:rPr>
      </w:pPr>
      <w:r w:rsidRPr="00675E44">
        <w:rPr>
          <w:rFonts w:asciiTheme="minorHAnsi" w:hAnsiTheme="minorHAnsi"/>
        </w:rPr>
        <w:t xml:space="preserve">Thank you for </w:t>
      </w:r>
      <w:r w:rsidR="005E24D5" w:rsidRPr="00675E44">
        <w:rPr>
          <w:rFonts w:asciiTheme="minorHAnsi" w:hAnsiTheme="minorHAnsi"/>
        </w:rPr>
        <w:t>choosing us</w:t>
      </w:r>
      <w:r w:rsidRPr="00675E44">
        <w:rPr>
          <w:rFonts w:asciiTheme="minorHAnsi" w:hAnsiTheme="minorHAnsi"/>
        </w:rPr>
        <w:t>!</w:t>
      </w:r>
    </w:p>
    <w:p w14:paraId="4F3A57F0" w14:textId="0C4C5FD1" w:rsidR="0091613C" w:rsidRPr="0081141B" w:rsidRDefault="0091613C">
      <w:pPr>
        <w:pStyle w:val="Closing"/>
        <w:rPr>
          <w:rFonts w:asciiTheme="minorHAnsi" w:hAnsiTheme="minorHAnsi"/>
          <w:sz w:val="16"/>
          <w:szCs w:val="16"/>
        </w:rPr>
      </w:pPr>
    </w:p>
    <w:p w14:paraId="69048F4B" w14:textId="05978D8D" w:rsidR="0091613C" w:rsidRPr="0081141B" w:rsidRDefault="0091613C" w:rsidP="006642A0">
      <w:pPr>
        <w:pStyle w:val="Closing"/>
        <w:tabs>
          <w:tab w:val="left" w:pos="7975"/>
        </w:tabs>
        <w:jc w:val="left"/>
        <w:rPr>
          <w:rFonts w:asciiTheme="minorHAnsi" w:hAnsiTheme="minorHAnsi"/>
          <w:sz w:val="16"/>
          <w:szCs w:val="16"/>
        </w:rPr>
      </w:pPr>
    </w:p>
    <w:p w14:paraId="0C3EBEB0" w14:textId="77777777" w:rsidR="0091613C" w:rsidRPr="0081141B" w:rsidRDefault="0091613C">
      <w:pPr>
        <w:pStyle w:val="Closing"/>
        <w:rPr>
          <w:rFonts w:asciiTheme="minorHAnsi" w:hAnsiTheme="minorHAnsi"/>
          <w:sz w:val="16"/>
          <w:szCs w:val="16"/>
        </w:rPr>
      </w:pPr>
    </w:p>
    <w:sectPr w:rsidR="0091613C" w:rsidRPr="0081141B" w:rsidSect="008E3FFE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080" w:right="1224" w:bottom="2160" w:left="2016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94376" w14:textId="77777777" w:rsidR="009A49A0" w:rsidRDefault="009A49A0">
      <w:pPr>
        <w:spacing w:before="0" w:after="0"/>
      </w:pPr>
      <w:r>
        <w:separator/>
      </w:r>
    </w:p>
  </w:endnote>
  <w:endnote w:type="continuationSeparator" w:id="0">
    <w:p w14:paraId="77B333B4" w14:textId="77777777" w:rsidR="009A49A0" w:rsidRDefault="009A49A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BD669" w14:textId="77777777" w:rsidR="00343BE6" w:rsidRDefault="00DF21E5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InvoiceTable"/>
      <w:tblW w:w="0" w:type="auto"/>
      <w:tblLook w:val="04A0" w:firstRow="1" w:lastRow="0" w:firstColumn="1" w:lastColumn="0" w:noHBand="0" w:noVBand="1"/>
    </w:tblPr>
    <w:tblGrid>
      <w:gridCol w:w="8990"/>
    </w:tblGrid>
    <w:tr w:rsidR="008E3FFE" w:rsidRPr="008E3FFE" w14:paraId="4D126B5D" w14:textId="4979EBD4" w:rsidTr="007D1E5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8990" w:type="dxa"/>
          <w:tcMar>
            <w:top w:w="28" w:type="dxa"/>
            <w:bottom w:w="28" w:type="dxa"/>
          </w:tcMar>
        </w:tcPr>
        <w:p w14:paraId="0E61D6EC" w14:textId="6558F011" w:rsidR="008E3FFE" w:rsidRPr="008E3FFE" w:rsidRDefault="008E3FFE" w:rsidP="007D1E5F">
          <w:pPr>
            <w:pStyle w:val="Footer"/>
            <w:spacing w:before="0" w:line="276" w:lineRule="auto"/>
            <w:ind w:left="0"/>
            <w:jc w:val="center"/>
            <w:rPr>
              <w:b w:val="0"/>
              <w:bCs/>
              <w:sz w:val="16"/>
              <w:szCs w:val="16"/>
            </w:rPr>
          </w:pPr>
          <w:bookmarkStart w:id="0" w:name="_Hlk46154079"/>
          <w:bookmarkStart w:id="1" w:name="_Hlk46154080"/>
          <w:r w:rsidRPr="008E3FFE">
            <w:rPr>
              <w:b w:val="0"/>
              <w:bCs/>
              <w:sz w:val="16"/>
              <w:szCs w:val="16"/>
            </w:rPr>
            <w:t>745 High Street, Preston VIC 3072</w:t>
          </w:r>
        </w:p>
        <w:p w14:paraId="2F7F98B7" w14:textId="4C92AB4A" w:rsidR="008E3FFE" w:rsidRPr="008E3FFE" w:rsidRDefault="008E3FFE" w:rsidP="007D1E5F">
          <w:pPr>
            <w:pStyle w:val="Footer"/>
            <w:spacing w:before="0" w:line="276" w:lineRule="auto"/>
            <w:ind w:left="0"/>
            <w:jc w:val="center"/>
            <w:rPr>
              <w:b w:val="0"/>
              <w:bCs/>
              <w:sz w:val="16"/>
              <w:szCs w:val="16"/>
            </w:rPr>
          </w:pPr>
          <w:r w:rsidRPr="008E3FFE">
            <w:rPr>
              <w:b w:val="0"/>
              <w:bCs/>
              <w:sz w:val="16"/>
              <w:szCs w:val="16"/>
            </w:rPr>
            <w:t>Phone: 0420849495 | ABN: 43640830217 | WEB: www.softtechmultimedia.com</w:t>
          </w:r>
        </w:p>
      </w:tc>
    </w:tr>
    <w:bookmarkEnd w:id="0"/>
    <w:bookmarkEnd w:id="1"/>
  </w:tbl>
  <w:p w14:paraId="35ADEE7C" w14:textId="77777777" w:rsidR="008E3FFE" w:rsidRPr="008E3FFE" w:rsidRDefault="008E3FFE" w:rsidP="008E3FFE">
    <w:pPr>
      <w:pStyle w:val="Footer"/>
      <w:spacing w:before="0"/>
      <w:jc w:val="center"/>
      <w:rPr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B62C8" w14:textId="77777777" w:rsidR="009A49A0" w:rsidRDefault="009A49A0">
      <w:pPr>
        <w:spacing w:before="0" w:after="0"/>
      </w:pPr>
      <w:r>
        <w:separator/>
      </w:r>
    </w:p>
  </w:footnote>
  <w:footnote w:type="continuationSeparator" w:id="0">
    <w:p w14:paraId="3CD20956" w14:textId="77777777" w:rsidR="009A49A0" w:rsidRDefault="009A49A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DFB0E" w14:textId="32F987F4" w:rsidR="00206CAA" w:rsidRDefault="009A49A0">
    <w:pPr>
      <w:pStyle w:val="Header"/>
    </w:pPr>
    <w:r>
      <w:rPr>
        <w:noProof/>
      </w:rPr>
      <w:pict w14:anchorId="29E173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914204" o:spid="_x0000_s2062" type="#_x0000_t75" style="position:absolute;left:0;text-align:left;margin-left:0;margin-top:0;width:298.95pt;height:246.95pt;z-index:-251657216;mso-position-horizontal:center;mso-position-horizontal-relative:margin;mso-position-vertical:center;mso-position-vertical-relative:margin" o:allowincell="f">
          <v:imagedata r:id="rId1" o:title="stm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4A0CD" w14:textId="49258433" w:rsidR="00206CAA" w:rsidRDefault="009A49A0">
    <w:pPr>
      <w:pStyle w:val="Header"/>
    </w:pPr>
    <w:r>
      <w:rPr>
        <w:noProof/>
      </w:rPr>
      <w:pict w14:anchorId="3F4D7F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914205" o:spid="_x0000_s2063" type="#_x0000_t75" style="position:absolute;left:0;text-align:left;margin-left:0;margin-top:0;width:298.95pt;height:246.95pt;z-index:-251656192;mso-position-horizontal:center;mso-position-horizontal-relative:margin;mso-position-vertical:center;mso-position-vertical-relative:margin" o:allowincell="f">
          <v:imagedata r:id="rId1" o:title="stm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60DBE" w14:textId="55B19AE1" w:rsidR="00206CAA" w:rsidRDefault="009A49A0">
    <w:pPr>
      <w:pStyle w:val="Header"/>
    </w:pPr>
    <w:r>
      <w:rPr>
        <w:noProof/>
      </w:rPr>
      <w:pict w14:anchorId="198F8B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914203" o:spid="_x0000_s2061" type="#_x0000_t75" style="position:absolute;left:0;text-align:left;margin-left:0;margin-top:0;width:298.95pt;height:246.95pt;z-index:-251658240;mso-position-horizontal:center;mso-position-horizontal-relative:margin;mso-position-vertical:center;mso-position-vertical-relative:margin" o:allowincell="f">
          <v:imagedata r:id="rId1" o:title="stm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E2E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6C5D7E5D"/>
    <w:multiLevelType w:val="hybridMultilevel"/>
    <w:tmpl w:val="FFEEEA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64">
      <o:colormru v:ext="edit" colors="#fbfbf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C4"/>
    <w:rsid w:val="00021BE5"/>
    <w:rsid w:val="001305E6"/>
    <w:rsid w:val="001A59C4"/>
    <w:rsid w:val="00206CAA"/>
    <w:rsid w:val="00277C85"/>
    <w:rsid w:val="002B59FD"/>
    <w:rsid w:val="00343BE6"/>
    <w:rsid w:val="003C0ECC"/>
    <w:rsid w:val="005863B0"/>
    <w:rsid w:val="005A1BE4"/>
    <w:rsid w:val="005E24D5"/>
    <w:rsid w:val="005E383A"/>
    <w:rsid w:val="006642A0"/>
    <w:rsid w:val="00675E44"/>
    <w:rsid w:val="006B423E"/>
    <w:rsid w:val="00732414"/>
    <w:rsid w:val="00773E42"/>
    <w:rsid w:val="007B6186"/>
    <w:rsid w:val="007D15E3"/>
    <w:rsid w:val="007D1E5F"/>
    <w:rsid w:val="0080433D"/>
    <w:rsid w:val="0081141B"/>
    <w:rsid w:val="00824864"/>
    <w:rsid w:val="008B696E"/>
    <w:rsid w:val="008C7F9A"/>
    <w:rsid w:val="008E3FFE"/>
    <w:rsid w:val="0091613C"/>
    <w:rsid w:val="009A49A0"/>
    <w:rsid w:val="009E6C0C"/>
    <w:rsid w:val="00A14849"/>
    <w:rsid w:val="00A65166"/>
    <w:rsid w:val="00A675B5"/>
    <w:rsid w:val="00BB7DE1"/>
    <w:rsid w:val="00C75DD7"/>
    <w:rsid w:val="00CB0968"/>
    <w:rsid w:val="00D26B01"/>
    <w:rsid w:val="00D53E23"/>
    <w:rsid w:val="00D57F1B"/>
    <w:rsid w:val="00DF21E5"/>
    <w:rsid w:val="00E042A9"/>
    <w:rsid w:val="00ED73A4"/>
    <w:rsid w:val="00E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4">
      <o:colormru v:ext="edit" colors="#fbfbfb"/>
    </o:shapedefaults>
    <o:shapelayout v:ext="edit">
      <o:idmap v:ext="edit" data="1"/>
    </o:shapelayout>
  </w:shapeDefaults>
  <w:decimalSymbol w:val="."/>
  <w:listSeparator w:val=","/>
  <w14:docId w14:val="0E68F648"/>
  <w15:chartTrackingRefBased/>
  <w15:docId w15:val="{F977104D-7E3C-4C7A-B656-D9B0A222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05046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A9A8B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4C22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1937A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E84C22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E84C22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E84C22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E84C22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E84C22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E84C22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paragraph" w:styleId="ListParagraph">
    <w:name w:val="List Paragraph"/>
    <w:basedOn w:val="Normal"/>
    <w:uiPriority w:val="34"/>
    <w:unhideWhenUsed/>
    <w:qFormat/>
    <w:rsid w:val="005E2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13C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ueBug\AppData\Roaming\Microsoft\Templates\Invoice%20(Red%20design).dotx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A578B8-C00F-4471-BFA9-20D1EB8129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</Template>
  <TotalTime>210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BlueBug</dc:creator>
  <cp:lastModifiedBy>Abiral Dhami</cp:lastModifiedBy>
  <cp:revision>19</cp:revision>
  <cp:lastPrinted>2020-05-12T04:39:00Z</cp:lastPrinted>
  <dcterms:created xsi:type="dcterms:W3CDTF">2020-05-09T11:04:00Z</dcterms:created>
  <dcterms:modified xsi:type="dcterms:W3CDTF">2020-07-21T04:18:00Z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